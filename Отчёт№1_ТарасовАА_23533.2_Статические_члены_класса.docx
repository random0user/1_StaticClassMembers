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4A" w:rsidRPr="0093094A" w:rsidRDefault="0093094A" w:rsidP="0093094A">
      <w:pPr>
        <w:widowControl w:val="0"/>
        <w:autoSpaceDE w:val="0"/>
        <w:autoSpaceDN w:val="0"/>
        <w:spacing w:after="0" w:line="240" w:lineRule="auto"/>
        <w:rPr>
          <w:rFonts w:ascii="PT Sans" w:eastAsia="PT Sans" w:hAnsi="PT Sans" w:cs="PT Sans"/>
          <w:sz w:val="2"/>
          <w:szCs w:val="2"/>
          <w:lang w:bidi="ru-RU"/>
        </w:rPr>
      </w:pPr>
      <w:r w:rsidRPr="0093094A">
        <w:rPr>
          <w:rFonts w:ascii="PT Sans" w:eastAsia="PT Sans" w:hAnsi="PT Sans" w:cs="PT Sans"/>
          <w:noProof/>
          <w:sz w:val="22"/>
        </w:rPr>
        <w:drawing>
          <wp:anchor distT="0" distB="0" distL="0" distR="0" simplePos="0" relativeHeight="251659264" behindDoc="1" locked="0" layoutInCell="1" allowOverlap="1" wp14:anchorId="1778B324" wp14:editId="0C7D3C54">
            <wp:simplePos x="0" y="0"/>
            <wp:positionH relativeFrom="page">
              <wp:posOffset>745919</wp:posOffset>
            </wp:positionH>
            <wp:positionV relativeFrom="page">
              <wp:posOffset>720099</wp:posOffset>
            </wp:positionV>
            <wp:extent cx="955706" cy="877518"/>
            <wp:effectExtent l="0" t="0" r="0" b="0"/>
            <wp:wrapNone/>
            <wp:docPr id="2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706" cy="87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802A99" wp14:editId="3EEEFF62">
                <wp:simplePos x="0" y="0"/>
                <wp:positionH relativeFrom="page">
                  <wp:posOffset>2148840</wp:posOffset>
                </wp:positionH>
                <wp:positionV relativeFrom="page">
                  <wp:posOffset>889000</wp:posOffset>
                </wp:positionV>
                <wp:extent cx="5044440" cy="568325"/>
                <wp:effectExtent l="0" t="3175" r="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94A" w:rsidRDefault="0093094A" w:rsidP="0093094A">
                            <w:pPr>
                              <w:pStyle w:val="a8"/>
                              <w:spacing w:before="19"/>
                            </w:pPr>
                            <w:r>
                              <w:t>ФГАОУ ВО «Санкт-Петербургский политехнический университет Петра Великого» Институт компьютерных наук и технологий</w:t>
                            </w:r>
                          </w:p>
                          <w:p w:rsidR="0093094A" w:rsidRDefault="0093094A" w:rsidP="0093094A">
                            <w:pPr>
                              <w:pStyle w:val="a8"/>
                              <w:ind w:right="0"/>
                            </w:pPr>
                            <w:r>
                              <w:t xml:space="preserve">Высшая школа </w:t>
                            </w:r>
                            <w:proofErr w:type="spellStart"/>
                            <w:r>
                              <w:t>киберфизических</w:t>
                            </w:r>
                            <w:proofErr w:type="spellEnd"/>
                            <w:r>
                              <w:t xml:space="preserve"> систем и управления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02A99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margin-left:169.2pt;margin-top:70pt;width:397.2pt;height:4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" filled="f" stroked="f">
                <v:textbox inset="0,0,0,0">
                  <w:txbxContent>
                    <w:p w:rsidR="0093094A" w:rsidRDefault="0093094A" w:rsidP="0093094A">
                      <w:pPr>
                        <w:pStyle w:val="a8"/>
                        <w:spacing w:before="19"/>
                      </w:pPr>
                      <w:r>
                        <w:t>ФГАОУ ВО «Санкт-Петербургский политехнический университет Петра Великого» Институт компьютерных наук и технологий</w:t>
                      </w:r>
                    </w:p>
                    <w:p w:rsidR="0093094A" w:rsidRDefault="0093094A" w:rsidP="0093094A">
                      <w:pPr>
                        <w:pStyle w:val="a8"/>
                        <w:ind w:right="0"/>
                      </w:pPr>
                      <w:r>
                        <w:t xml:space="preserve">Высшая школа </w:t>
                      </w:r>
                      <w:proofErr w:type="spellStart"/>
                      <w:r>
                        <w:t>киберфизических</w:t>
                      </w:r>
                      <w:proofErr w:type="spellEnd"/>
                      <w:r>
                        <w:t xml:space="preserve"> систем и управления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C8173C" wp14:editId="24304153">
                <wp:simplePos x="0" y="0"/>
                <wp:positionH relativeFrom="page">
                  <wp:posOffset>710565</wp:posOffset>
                </wp:positionH>
                <wp:positionV relativeFrom="page">
                  <wp:posOffset>5012055</wp:posOffset>
                </wp:positionV>
                <wp:extent cx="3383915" cy="222885"/>
                <wp:effectExtent l="0" t="1905" r="1270" b="381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94A" w:rsidRPr="0093094A" w:rsidRDefault="0093094A" w:rsidP="0093094A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4"/>
                                <w:lang w:val="en-US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по дисциплине Практикум по программированию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8173C" id="Надпись 28" o:spid="_x0000_s1027" type="#_x0000_t202" style="position:absolute;margin-left:55.95pt;margin-top:394.65pt;width:266.45pt;height:17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" filled="f" stroked="f">
                <v:textbox inset="0,0,0,0">
                  <w:txbxContent>
                    <w:p w:rsidR="0093094A" w:rsidRPr="0093094A" w:rsidRDefault="0093094A" w:rsidP="0093094A">
                      <w:pPr>
                        <w:spacing w:before="19"/>
                        <w:ind w:left="20"/>
                        <w:rPr>
                          <w:rFonts w:ascii="PT Sans" w:hAnsi="PT Sans"/>
                          <w:sz w:val="24"/>
                          <w:lang w:val="en-US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по дисциплине Практикум по программированию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46CF9D" wp14:editId="3997984C">
                <wp:simplePos x="0" y="0"/>
                <wp:positionH relativeFrom="page">
                  <wp:posOffset>719455</wp:posOffset>
                </wp:positionH>
                <wp:positionV relativeFrom="page">
                  <wp:posOffset>5774055</wp:posOffset>
                </wp:positionV>
                <wp:extent cx="1240790" cy="1021080"/>
                <wp:effectExtent l="0" t="1905" r="1905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94A" w:rsidRPr="0093094A" w:rsidRDefault="0093094A" w:rsidP="0093094A">
                            <w:pPr>
                              <w:spacing w:before="19" w:line="374" w:lineRule="auto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Выполнил студент группы 23533/2</w:t>
                            </w:r>
                          </w:p>
                          <w:p w:rsidR="0093094A" w:rsidRPr="0093094A" w:rsidRDefault="0093094A" w:rsidP="0093094A">
                            <w:pPr>
                              <w:spacing w:line="294" w:lineRule="exact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Руководитель</w:t>
                            </w:r>
                          </w:p>
                          <w:p w:rsidR="0093094A" w:rsidRPr="0093094A" w:rsidRDefault="0093094A" w:rsidP="0093094A">
                            <w:pPr>
                              <w:spacing w:line="304" w:lineRule="exact"/>
                              <w:ind w:left="4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ассистент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6CF9D" id="Надпись 27" o:spid="_x0000_s1028" type="#_x0000_t202" style="position:absolute;margin-left:56.65pt;margin-top:454.65pt;width:97.7pt;height:80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xcygIAALk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" filled="f" stroked="f">
                <v:textbox inset="0,0,0,0">
                  <w:txbxContent>
                    <w:p w:rsidR="0093094A" w:rsidRPr="0093094A" w:rsidRDefault="0093094A" w:rsidP="0093094A">
                      <w:pPr>
                        <w:spacing w:before="19" w:line="374" w:lineRule="auto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Выполнил студент группы 23533/2</w:t>
                      </w:r>
                    </w:p>
                    <w:p w:rsidR="0093094A" w:rsidRPr="0093094A" w:rsidRDefault="0093094A" w:rsidP="0093094A">
                      <w:pPr>
                        <w:spacing w:line="294" w:lineRule="exact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Руководитель</w:t>
                      </w:r>
                    </w:p>
                    <w:p w:rsidR="0093094A" w:rsidRPr="0093094A" w:rsidRDefault="0093094A" w:rsidP="0093094A">
                      <w:pPr>
                        <w:spacing w:line="304" w:lineRule="exact"/>
                        <w:ind w:left="4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ассистент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8ADC59" wp14:editId="583410C8">
                <wp:simplePos x="0" y="0"/>
                <wp:positionH relativeFrom="page">
                  <wp:posOffset>5052695</wp:posOffset>
                </wp:positionH>
                <wp:positionV relativeFrom="page">
                  <wp:posOffset>6573520</wp:posOffset>
                </wp:positionV>
                <wp:extent cx="1268095" cy="239395"/>
                <wp:effectExtent l="4445" t="1270" r="381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94A" w:rsidRPr="0093094A" w:rsidRDefault="0093094A" w:rsidP="0093094A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6"/>
                              </w:rPr>
                              <w:t>В.Э. Ковалевский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ADC59" id="Надпись 25" o:spid="_x0000_s1029" type="#_x0000_t202" style="position:absolute;margin-left:397.85pt;margin-top:517.6pt;width:99.85pt;height:18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" filled="f" stroked="f">
                <v:textbox inset="0,0,0,0">
                  <w:txbxContent>
                    <w:p w:rsidR="0093094A" w:rsidRPr="0093094A" w:rsidRDefault="0093094A" w:rsidP="0093094A">
                      <w:pPr>
                        <w:spacing w:before="19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 w:rsidRPr="0093094A">
                        <w:rPr>
                          <w:rFonts w:ascii="PT Sans" w:hAnsi="PT Sans"/>
                          <w:sz w:val="26"/>
                        </w:rPr>
                        <w:t>В.Э. Ковалевский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3094A" w:rsidRPr="0093094A" w:rsidRDefault="0093094A">
      <w:pPr>
        <w:ind w:firstLine="709"/>
        <w:rPr>
          <w:rFonts w:ascii="PT Sans" w:hAnsi="PT Sans"/>
          <w:sz w:val="40"/>
        </w:rPr>
      </w:pP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ED40827" wp14:editId="5749C517">
                <wp:simplePos x="0" y="0"/>
                <wp:positionH relativeFrom="page">
                  <wp:posOffset>3402419</wp:posOffset>
                </wp:positionH>
                <wp:positionV relativeFrom="page">
                  <wp:posOffset>9537405</wp:posOffset>
                </wp:positionV>
                <wp:extent cx="1148080" cy="595423"/>
                <wp:effectExtent l="0" t="0" r="13970" b="14605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94A" w:rsidRPr="0093094A" w:rsidRDefault="0093094A" w:rsidP="0093094A">
                            <w:pPr>
                              <w:spacing w:before="19"/>
                              <w:ind w:left="642" w:hanging="623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40827" id="Надпись 23" o:spid="_x0000_s1030" type="#_x0000_t202" style="position:absolute;left:0;text-align:left;margin-left:267.9pt;margin-top:751pt;width:90.4pt;height:46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" filled="f" stroked="f">
                <v:textbox inset="0,0,0,0">
                  <w:txbxContent>
                    <w:p w:rsidR="0093094A" w:rsidRPr="0093094A" w:rsidRDefault="0093094A" w:rsidP="0093094A">
                      <w:pPr>
                        <w:spacing w:before="19"/>
                        <w:ind w:left="642" w:hanging="623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Санкт-Петербург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A4F534" wp14:editId="5B5F91F2">
                <wp:simplePos x="0" y="0"/>
                <wp:positionH relativeFrom="margin">
                  <wp:align>right</wp:align>
                </wp:positionH>
                <wp:positionV relativeFrom="page">
                  <wp:posOffset>6998158</wp:posOffset>
                </wp:positionV>
                <wp:extent cx="755015" cy="222885"/>
                <wp:effectExtent l="0" t="0" r="6985" b="5715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94A" w:rsidRPr="0093094A" w:rsidRDefault="0093094A" w:rsidP="0093094A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30.05.2019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4F534" id="Надпись 24" o:spid="_x0000_s1031" type="#_x0000_t202" style="position:absolute;left:0;text-align:left;margin-left:8.25pt;margin-top:551.05pt;width:59.45pt;height:17.5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" filled="f" stroked="f">
                <v:textbox inset="0,0,0,0">
                  <w:txbxContent>
                    <w:p w:rsidR="0093094A" w:rsidRPr="0093094A" w:rsidRDefault="0093094A" w:rsidP="0093094A">
                      <w:pPr>
                        <w:spacing w:before="19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30.05.2019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ACCDE7" wp14:editId="6863C3F3">
                <wp:simplePos x="0" y="0"/>
                <wp:positionH relativeFrom="page">
                  <wp:posOffset>5047012</wp:posOffset>
                </wp:positionH>
                <wp:positionV relativeFrom="page">
                  <wp:posOffset>5783283</wp:posOffset>
                </wp:positionV>
                <wp:extent cx="1282535" cy="356260"/>
                <wp:effectExtent l="0" t="0" r="13335" b="5715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94A" w:rsidRPr="0093094A" w:rsidRDefault="0093094A" w:rsidP="0093094A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6"/>
                              </w:rPr>
                              <w:t>А.А. Тарасов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CCDE7" id="Надпись 26" o:spid="_x0000_s1032" type="#_x0000_t202" style="position:absolute;left:0;text-align:left;margin-left:397.4pt;margin-top:455.4pt;width:101pt;height:28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" filled="f" stroked="f">
                <v:textbox inset="0,0,0,0">
                  <w:txbxContent>
                    <w:p w:rsidR="0093094A" w:rsidRPr="0093094A" w:rsidRDefault="0093094A" w:rsidP="0093094A">
                      <w:pPr>
                        <w:spacing w:before="19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 w:rsidRPr="0093094A">
                        <w:rPr>
                          <w:rFonts w:ascii="PT Sans" w:hAnsi="PT Sans"/>
                          <w:sz w:val="26"/>
                        </w:rPr>
                        <w:t>А.А. Тарасов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8F0B35" wp14:editId="08AD9AE4">
                <wp:simplePos x="0" y="0"/>
                <wp:positionH relativeFrom="page">
                  <wp:posOffset>736270</wp:posOffset>
                </wp:positionH>
                <wp:positionV relativeFrom="page">
                  <wp:posOffset>4168239</wp:posOffset>
                </wp:positionV>
                <wp:extent cx="4025735" cy="760021"/>
                <wp:effectExtent l="0" t="0" r="13335" b="254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735" cy="760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94A" w:rsidRPr="0093094A" w:rsidRDefault="0093094A" w:rsidP="0093094A">
                            <w:pPr>
                              <w:spacing w:before="38"/>
                              <w:ind w:left="20"/>
                              <w:rPr>
                                <w:rFonts w:ascii="PT Sans" w:hAnsi="PT Sans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w w:val="120"/>
                              </w:rPr>
                              <w:t>Отчет по лабораторной</w:t>
                            </w:r>
                            <w:r w:rsidRPr="0093094A">
                              <w:rPr>
                                <w:rFonts w:ascii="PT Sans" w:hAnsi="PT Sans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 w:rsidRPr="0093094A">
                              <w:rPr>
                                <w:rFonts w:ascii="PT Sans" w:hAnsi="PT Sans"/>
                                <w:w w:val="120"/>
                              </w:rPr>
                              <w:t>работе</w:t>
                            </w:r>
                          </w:p>
                          <w:p w:rsidR="0093094A" w:rsidRPr="0093094A" w:rsidRDefault="0093094A" w:rsidP="0093094A">
                            <w:pPr>
                              <w:spacing w:before="167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6"/>
                              </w:rPr>
                              <w:t>Статические члены класса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F0B35" id="Надпись 30" o:spid="_x0000_s1033" type="#_x0000_t202" style="position:absolute;left:0;text-align:left;margin-left:57.95pt;margin-top:328.2pt;width:317pt;height:5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/Lyw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" filled="f" stroked="f">
                <v:textbox inset="0,0,0,0">
                  <w:txbxContent>
                    <w:p w:rsidR="0093094A" w:rsidRPr="0093094A" w:rsidRDefault="0093094A" w:rsidP="0093094A">
                      <w:pPr>
                        <w:spacing w:before="38"/>
                        <w:ind w:left="20"/>
                        <w:rPr>
                          <w:rFonts w:ascii="PT Sans" w:hAnsi="PT Sans"/>
                        </w:rPr>
                      </w:pPr>
                      <w:r w:rsidRPr="0093094A">
                        <w:rPr>
                          <w:rFonts w:ascii="PT Sans" w:hAnsi="PT Sans"/>
                          <w:w w:val="120"/>
                        </w:rPr>
                        <w:t>Отчет по лабораторной</w:t>
                      </w:r>
                      <w:r w:rsidRPr="0093094A">
                        <w:rPr>
                          <w:rFonts w:ascii="PT Sans" w:hAnsi="PT Sans"/>
                          <w:spacing w:val="-21"/>
                          <w:w w:val="120"/>
                        </w:rPr>
                        <w:t xml:space="preserve"> </w:t>
                      </w:r>
                      <w:r w:rsidRPr="0093094A">
                        <w:rPr>
                          <w:rFonts w:ascii="PT Sans" w:hAnsi="PT Sans"/>
                          <w:w w:val="120"/>
                        </w:rPr>
                        <w:t>работе</w:t>
                      </w:r>
                    </w:p>
                    <w:p w:rsidR="0093094A" w:rsidRPr="0093094A" w:rsidRDefault="0093094A" w:rsidP="0093094A">
                      <w:pPr>
                        <w:spacing w:before="167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 w:rsidRPr="0093094A">
                        <w:rPr>
                          <w:rFonts w:ascii="PT Sans" w:hAnsi="PT Sans"/>
                          <w:sz w:val="26"/>
                        </w:rPr>
                        <w:t>Статические члены класса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3094A">
        <w:rPr>
          <w:rFonts w:ascii="PT Sans" w:hAnsi="PT Sans"/>
          <w:sz w:val="40"/>
        </w:rPr>
        <w:br w:type="page"/>
      </w:r>
      <w:bookmarkStart w:id="0" w:name="_GoBack"/>
      <w:bookmarkEnd w:id="0"/>
    </w:p>
    <w:p w:rsidR="00C91115" w:rsidRPr="00C91115" w:rsidRDefault="00C91115">
      <w:pPr>
        <w:rPr>
          <w:sz w:val="40"/>
        </w:rPr>
      </w:pPr>
      <w:r w:rsidRPr="00C91115">
        <w:rPr>
          <w:sz w:val="40"/>
        </w:rPr>
        <w:lastRenderedPageBreak/>
        <w:t>Задание:</w:t>
      </w:r>
    </w:p>
    <w:p w:rsidR="00C91115" w:rsidRDefault="00C91115">
      <w:r>
        <w:t xml:space="preserve"> Применить статические члены класса в своём проекте. </w:t>
      </w:r>
    </w:p>
    <w:p w:rsidR="00C91115" w:rsidRDefault="00C91115">
      <w:pPr>
        <w:ind w:firstLine="709"/>
      </w:pPr>
      <w:r>
        <w:br w:type="page"/>
      </w:r>
    </w:p>
    <w:p w:rsidR="00D36A99" w:rsidRDefault="00C91115">
      <w:r>
        <w:lastRenderedPageBreak/>
        <w:t xml:space="preserve">Что такое статический член класса? </w:t>
      </w:r>
      <w:r>
        <w:br/>
        <w:t>Класс – это составной пользовательский тип данных. В каждом объекте класса хранятся данные – члены объекта класса. Такие данные являются в общем случае уникальными для каждого объекта, и каждая копия хранится в отдельном месте в памяти. Статический же член класса не принадлежит объектам непосредственно, а принадлежит классу в целом. В памяти он является некоторой областью, к которой имеет доступ любой объект класса.</w:t>
      </w:r>
    </w:p>
    <w:p w:rsidR="00C91115" w:rsidRDefault="00C91115"/>
    <w:p w:rsidR="00C91115" w:rsidRDefault="00C91115">
      <w:r>
        <w:t>Применим статический член класса, чтобы создать статический шаблонный список данных.</w:t>
      </w:r>
    </w:p>
    <w:p w:rsidR="00C91115" w:rsidRDefault="00C91115">
      <w:r>
        <w:rPr>
          <w:noProof/>
        </w:rPr>
        <w:drawing>
          <wp:inline distT="0" distB="0" distL="0" distR="0" wp14:anchorId="0C91EAB3" wp14:editId="54E59923">
            <wp:extent cx="5940425" cy="1579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9A" w:rsidRDefault="00C91115">
      <w:r>
        <w:rPr>
          <w:noProof/>
        </w:rPr>
        <w:drawing>
          <wp:inline distT="0" distB="0" distL="0" distR="0" wp14:anchorId="681F078D" wp14:editId="0971ADDA">
            <wp:extent cx="5940425" cy="27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 классе </w:t>
      </w:r>
      <w:r>
        <w:rPr>
          <w:lang w:val="en-US"/>
        </w:rPr>
        <w:t>Mark</w:t>
      </w:r>
      <w:r w:rsidRPr="00C91115">
        <w:t xml:space="preserve"> </w:t>
      </w:r>
      <w:r>
        <w:t xml:space="preserve">с модификатором </w:t>
      </w:r>
      <w:r>
        <w:rPr>
          <w:lang w:val="en-US"/>
        </w:rPr>
        <w:t>public</w:t>
      </w:r>
      <w:r w:rsidRPr="00C91115">
        <w:t xml:space="preserve"> </w:t>
      </w:r>
      <w:r>
        <w:t xml:space="preserve">был создан статический член </w:t>
      </w:r>
      <w:r>
        <w:rPr>
          <w:lang w:val="en-US"/>
        </w:rPr>
        <w:t>List</w:t>
      </w:r>
      <w:r w:rsidRPr="00C91115">
        <w:t>&lt;</w:t>
      </w:r>
      <w:r>
        <w:rPr>
          <w:lang w:val="en-US"/>
        </w:rPr>
        <w:t>Subject</w:t>
      </w:r>
      <w:r w:rsidRPr="00C91115">
        <w:t xml:space="preserve">&gt; </w:t>
      </w:r>
      <w:r>
        <w:rPr>
          <w:lang w:val="en-US"/>
        </w:rPr>
        <w:t>subj</w:t>
      </w:r>
      <w:r w:rsidRPr="00C91115">
        <w:t>_</w:t>
      </w:r>
      <w:r>
        <w:rPr>
          <w:lang w:val="en-US"/>
        </w:rPr>
        <w:t>list</w:t>
      </w:r>
      <w:r w:rsidR="00B62D9A">
        <w:t xml:space="preserve"> и статический метод </w:t>
      </w:r>
      <w:r w:rsidR="00B62D9A">
        <w:rPr>
          <w:lang w:val="en-US"/>
        </w:rPr>
        <w:t>void</w:t>
      </w:r>
      <w:r w:rsidR="00B62D9A" w:rsidRPr="00B62D9A">
        <w:t xml:space="preserve"> </w:t>
      </w:r>
      <w:r w:rsidR="00B62D9A">
        <w:rPr>
          <w:lang w:val="en-US"/>
        </w:rPr>
        <w:t>import</w:t>
      </w:r>
      <w:r w:rsidR="00B62D9A" w:rsidRPr="00B62D9A">
        <w:t>_</w:t>
      </w:r>
      <w:r w:rsidR="00B62D9A">
        <w:rPr>
          <w:lang w:val="en-US"/>
        </w:rPr>
        <w:t>subj</w:t>
      </w:r>
      <w:r w:rsidR="00B62D9A" w:rsidRPr="00B62D9A">
        <w:t>_</w:t>
      </w:r>
      <w:proofErr w:type="gramStart"/>
      <w:r w:rsidR="00B62D9A">
        <w:rPr>
          <w:lang w:val="en-US"/>
        </w:rPr>
        <w:t>list</w:t>
      </w:r>
      <w:r w:rsidR="00B62D9A" w:rsidRPr="00B62D9A">
        <w:t>(</w:t>
      </w:r>
      <w:proofErr w:type="spellStart"/>
      <w:proofErr w:type="gramEnd"/>
      <w:r w:rsidR="00B62D9A">
        <w:rPr>
          <w:lang w:val="en-US"/>
        </w:rPr>
        <w:t>const</w:t>
      </w:r>
      <w:proofErr w:type="spellEnd"/>
      <w:r w:rsidR="00B62D9A" w:rsidRPr="00B62D9A">
        <w:t xml:space="preserve"> </w:t>
      </w:r>
      <w:r w:rsidR="00B62D9A">
        <w:rPr>
          <w:lang w:val="en-US"/>
        </w:rPr>
        <w:t>char</w:t>
      </w:r>
      <w:r w:rsidR="00B62D9A">
        <w:t xml:space="preserve">* ), который должен заполнять </w:t>
      </w:r>
      <w:r w:rsidR="00B62D9A">
        <w:rPr>
          <w:lang w:val="en-US"/>
        </w:rPr>
        <w:t>subj</w:t>
      </w:r>
      <w:r w:rsidR="00B62D9A" w:rsidRPr="00B62D9A">
        <w:t>_</w:t>
      </w:r>
      <w:r w:rsidR="00B62D9A">
        <w:rPr>
          <w:lang w:val="en-US"/>
        </w:rPr>
        <w:t>list</w:t>
      </w:r>
      <w:r w:rsidR="00B62D9A" w:rsidRPr="00B62D9A">
        <w:t xml:space="preserve">. </w:t>
      </w:r>
    </w:p>
    <w:p w:rsidR="00C330C5" w:rsidRPr="00C330C5" w:rsidRDefault="00C330C5">
      <w:r>
        <w:t>Так этот метод вызывается:</w:t>
      </w:r>
      <w:r w:rsidRPr="00C330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16EF07" wp14:editId="3846CF6C">
            <wp:extent cx="483870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9A" w:rsidRPr="00235B91" w:rsidRDefault="00B62D9A">
      <w:r>
        <w:t>Как видно из</w:t>
      </w:r>
      <w:r w:rsidR="001645CE">
        <w:t xml:space="preserve"> моей лабораторной работы №4 прошлого семестра, всё это отлично работает.</w:t>
      </w:r>
    </w:p>
    <w:p w:rsidR="001645CE" w:rsidRPr="00C330C5" w:rsidRDefault="001645CE"/>
    <w:p w:rsidR="001645CE" w:rsidRPr="00B62D9A" w:rsidRDefault="001645CE">
      <w:r>
        <w:t>Вывод: статические члены класса очень полезны для оптимизации кода и удобства работы с классами.</w:t>
      </w:r>
    </w:p>
    <w:sectPr w:rsidR="001645CE" w:rsidRPr="00B62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3F1" w:rsidRDefault="009323F1" w:rsidP="00C346EA">
      <w:pPr>
        <w:spacing w:after="0" w:line="240" w:lineRule="auto"/>
      </w:pPr>
      <w:r>
        <w:separator/>
      </w:r>
    </w:p>
  </w:endnote>
  <w:endnote w:type="continuationSeparator" w:id="0">
    <w:p w:rsidR="009323F1" w:rsidRDefault="009323F1" w:rsidP="00C3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3F1" w:rsidRDefault="009323F1" w:rsidP="00C346EA">
      <w:pPr>
        <w:spacing w:after="0" w:line="240" w:lineRule="auto"/>
      </w:pPr>
      <w:r>
        <w:separator/>
      </w:r>
    </w:p>
  </w:footnote>
  <w:footnote w:type="continuationSeparator" w:id="0">
    <w:p w:rsidR="009323F1" w:rsidRDefault="009323F1" w:rsidP="00C34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15"/>
    <w:rsid w:val="00007666"/>
    <w:rsid w:val="00021DD9"/>
    <w:rsid w:val="001032DF"/>
    <w:rsid w:val="00113101"/>
    <w:rsid w:val="00132C93"/>
    <w:rsid w:val="001645CE"/>
    <w:rsid w:val="00176503"/>
    <w:rsid w:val="00181BF6"/>
    <w:rsid w:val="00182121"/>
    <w:rsid w:val="00182BBC"/>
    <w:rsid w:val="001C4A0C"/>
    <w:rsid w:val="001D0814"/>
    <w:rsid w:val="001E133B"/>
    <w:rsid w:val="00224668"/>
    <w:rsid w:val="00235B91"/>
    <w:rsid w:val="00240CB0"/>
    <w:rsid w:val="002466CE"/>
    <w:rsid w:val="00301C90"/>
    <w:rsid w:val="00313D3B"/>
    <w:rsid w:val="003752B1"/>
    <w:rsid w:val="003A1D2B"/>
    <w:rsid w:val="003B75C4"/>
    <w:rsid w:val="003F3F5F"/>
    <w:rsid w:val="00454A28"/>
    <w:rsid w:val="004C46FC"/>
    <w:rsid w:val="004F42E2"/>
    <w:rsid w:val="00541503"/>
    <w:rsid w:val="005C6B0A"/>
    <w:rsid w:val="005E541F"/>
    <w:rsid w:val="005F72BD"/>
    <w:rsid w:val="00611DE4"/>
    <w:rsid w:val="0063028C"/>
    <w:rsid w:val="006D1EC6"/>
    <w:rsid w:val="00706463"/>
    <w:rsid w:val="00741FED"/>
    <w:rsid w:val="00750708"/>
    <w:rsid w:val="00752500"/>
    <w:rsid w:val="0075773C"/>
    <w:rsid w:val="00776843"/>
    <w:rsid w:val="008003D0"/>
    <w:rsid w:val="00802703"/>
    <w:rsid w:val="00856D9B"/>
    <w:rsid w:val="00871D5F"/>
    <w:rsid w:val="008B14E1"/>
    <w:rsid w:val="00902B57"/>
    <w:rsid w:val="009068C0"/>
    <w:rsid w:val="0091104E"/>
    <w:rsid w:val="00926F8F"/>
    <w:rsid w:val="0093094A"/>
    <w:rsid w:val="009323F1"/>
    <w:rsid w:val="009414AC"/>
    <w:rsid w:val="009461D8"/>
    <w:rsid w:val="00974622"/>
    <w:rsid w:val="009810DB"/>
    <w:rsid w:val="00A02B24"/>
    <w:rsid w:val="00A44005"/>
    <w:rsid w:val="00A704EC"/>
    <w:rsid w:val="00AD39C9"/>
    <w:rsid w:val="00AE005D"/>
    <w:rsid w:val="00B62D9A"/>
    <w:rsid w:val="00BA3485"/>
    <w:rsid w:val="00BB5DEC"/>
    <w:rsid w:val="00BB6111"/>
    <w:rsid w:val="00BE577B"/>
    <w:rsid w:val="00C330C5"/>
    <w:rsid w:val="00C346EA"/>
    <w:rsid w:val="00C91115"/>
    <w:rsid w:val="00D04ED6"/>
    <w:rsid w:val="00D06618"/>
    <w:rsid w:val="00D06DF1"/>
    <w:rsid w:val="00D36A99"/>
    <w:rsid w:val="00D509D9"/>
    <w:rsid w:val="00D938FF"/>
    <w:rsid w:val="00DA342E"/>
    <w:rsid w:val="00DD4F10"/>
    <w:rsid w:val="00E645F1"/>
    <w:rsid w:val="00E92FA3"/>
    <w:rsid w:val="00EA3621"/>
    <w:rsid w:val="00ED7DF4"/>
    <w:rsid w:val="00F52276"/>
    <w:rsid w:val="00F650F9"/>
    <w:rsid w:val="00F71DF1"/>
    <w:rsid w:val="00FB373F"/>
    <w:rsid w:val="00F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2BDA"/>
  <w15:chartTrackingRefBased/>
  <w15:docId w15:val="{125A69D0-03A5-4216-9E73-5E3700D9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115"/>
    <w:pPr>
      <w:ind w:firstLine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6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EA3621"/>
    <w:rPr>
      <w:rFonts w:eastAsiaTheme="majorEastAsia" w:cstheme="majorBidi"/>
      <w:spacing w:val="-10"/>
      <w:kern w:val="28"/>
      <w:sz w:val="44"/>
      <w:szCs w:val="56"/>
      <w:lang w:eastAsia="ru-RU"/>
    </w:rPr>
  </w:style>
  <w:style w:type="paragraph" w:styleId="a5">
    <w:name w:val="Normal (Web)"/>
    <w:basedOn w:val="a"/>
    <w:uiPriority w:val="99"/>
    <w:unhideWhenUsed/>
    <w:rsid w:val="00C91115"/>
    <w:pPr>
      <w:spacing w:before="100" w:beforeAutospacing="1" w:after="119" w:line="259" w:lineRule="auto"/>
    </w:pPr>
    <w:rPr>
      <w:rFonts w:eastAsia="Times New Roman" w:cs="Times New Roman"/>
      <w:sz w:val="24"/>
      <w:szCs w:val="24"/>
    </w:rPr>
  </w:style>
  <w:style w:type="paragraph" w:styleId="a6">
    <w:name w:val="No Spacing"/>
    <w:link w:val="a7"/>
    <w:uiPriority w:val="1"/>
    <w:qFormat/>
    <w:rsid w:val="00240CB0"/>
    <w:pPr>
      <w:spacing w:after="0" w:line="240" w:lineRule="auto"/>
      <w:ind w:firstLine="0"/>
    </w:pPr>
    <w:rPr>
      <w:rFonts w:asciiTheme="minorHAnsi" w:eastAsiaTheme="minorEastAsia" w:hAnsiTheme="minorHAnsi"/>
      <w:sz w:val="22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240CB0"/>
    <w:rPr>
      <w:rFonts w:asciiTheme="minorHAnsi" w:eastAsiaTheme="minorEastAsia" w:hAnsiTheme="minorHAnsi"/>
      <w:sz w:val="22"/>
      <w:lang w:eastAsia="ru-RU"/>
    </w:rPr>
  </w:style>
  <w:style w:type="paragraph" w:styleId="a8">
    <w:name w:val="Body Text"/>
    <w:basedOn w:val="a"/>
    <w:link w:val="a9"/>
    <w:uiPriority w:val="1"/>
    <w:qFormat/>
    <w:rsid w:val="0093094A"/>
    <w:pPr>
      <w:widowControl w:val="0"/>
      <w:autoSpaceDE w:val="0"/>
      <w:autoSpaceDN w:val="0"/>
      <w:spacing w:before="1" w:after="0" w:line="240" w:lineRule="auto"/>
      <w:ind w:left="20" w:right="-8"/>
    </w:pPr>
    <w:rPr>
      <w:rFonts w:ascii="PT Sans" w:eastAsia="PT Sans" w:hAnsi="PT Sans" w:cs="PT Sans"/>
      <w:sz w:val="22"/>
      <w:lang w:bidi="ru-RU"/>
    </w:rPr>
  </w:style>
  <w:style w:type="character" w:customStyle="1" w:styleId="a9">
    <w:name w:val="Основной текст Знак"/>
    <w:basedOn w:val="a0"/>
    <w:link w:val="a8"/>
    <w:uiPriority w:val="1"/>
    <w:rsid w:val="0093094A"/>
    <w:rPr>
      <w:rFonts w:ascii="PT Sans" w:eastAsia="PT Sans" w:hAnsi="PT Sans" w:cs="PT Sans"/>
      <w:sz w:val="22"/>
      <w:lang w:eastAsia="ru-RU" w:bidi="ru-RU"/>
    </w:rPr>
  </w:style>
  <w:style w:type="paragraph" w:styleId="aa">
    <w:name w:val="header"/>
    <w:basedOn w:val="a"/>
    <w:link w:val="ab"/>
    <w:uiPriority w:val="99"/>
    <w:unhideWhenUsed/>
    <w:rsid w:val="0093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3094A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93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3094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y\Documents\&#1059;&#1095;&#1105;&#1073;&#1072;\2%20&#1082;&#1091;&#1088;&#1089;\&#1055;&#1088;&#1086;&#1075;&#1088;&#1072;&#1084;&#1084;&#1080;&#1088;&#1086;&#1074;&#1072;&#1085;&#1080;&#1077;2\&#1058;&#1080;&#1090;&#1091;&#1083;&#1100;&#1085;&#1099;&#1081;%20&#1083;&#1080;&#1089;&#109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0496-F8A9-4C9A-8E8B-3D162C21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лист.docx</Template>
  <TotalTime>552</TotalTime>
  <Pages>3</Pages>
  <Words>131</Words>
  <Characters>887</Characters>
  <Application>Microsoft Office Word</Application>
  <DocSecurity>0</DocSecurity>
  <Lines>38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2019-02-18T09:37:00Z</dcterms:created>
  <dcterms:modified xsi:type="dcterms:W3CDTF">2019-05-29T23:03:00Z</dcterms:modified>
</cp:coreProperties>
</file>